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9B4E" w14:textId="5F3F476C" w:rsidR="006951BA" w:rsidRDefault="00E76CCB">
      <w:pPr>
        <w:pStyle w:val="Mois"/>
      </w:pPr>
      <w:r>
        <w:rPr>
          <w:noProof/>
          <w:lang w:bidi="fr-FR"/>
        </w:rPr>
        <w:drawing>
          <wp:anchor distT="0" distB="0" distL="114300" distR="114300" simplePos="0" relativeHeight="251660288" behindDoc="0" locked="0" layoutInCell="1" allowOverlap="1" wp14:anchorId="1887A738" wp14:editId="2FDE23E1">
            <wp:simplePos x="0" y="0"/>
            <wp:positionH relativeFrom="column">
              <wp:posOffset>2966720</wp:posOffset>
            </wp:positionH>
            <wp:positionV relativeFrom="paragraph">
              <wp:posOffset>1715770</wp:posOffset>
            </wp:positionV>
            <wp:extent cx="2747645" cy="152146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ovie::/Users/wx/Music/Music/Media.localized/Music/Unknown Artist/Unknown Album/2021-11-10T21_08_12_094Z.mp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E88">
        <w:rPr>
          <w:lang w:bidi="fr-FR"/>
        </w:rPr>
        <w:fldChar w:fldCharType="begin"/>
      </w:r>
      <w:r w:rsidR="001D4E88">
        <w:rPr>
          <w:lang w:bidi="fr-FR"/>
        </w:rPr>
        <w:instrText xml:space="preserve"> DOCVARIABLE  MonthStart \@ MMM \* MERGEFORMAT </w:instrText>
      </w:r>
      <w:r w:rsidR="001D4E88">
        <w:rPr>
          <w:lang w:bidi="fr-FR"/>
        </w:rPr>
        <w:fldChar w:fldCharType="separate"/>
      </w:r>
      <w:r w:rsidR="00C60C27">
        <w:rPr>
          <w:lang w:bidi="fr-FR"/>
        </w:rPr>
        <w:t>janv.</w:t>
      </w:r>
      <w:r w:rsidR="001D4E88">
        <w:rPr>
          <w:lang w:bidi="fr-FR"/>
        </w:rPr>
        <w:fldChar w:fldCharType="end"/>
      </w:r>
      <w:r w:rsidR="001D4E88">
        <w:rPr>
          <w:rStyle w:val="Accentuation"/>
          <w:lang w:bidi="fr-FR"/>
        </w:rPr>
        <w:fldChar w:fldCharType="begin"/>
      </w:r>
      <w:r w:rsidR="001D4E88">
        <w:rPr>
          <w:rStyle w:val="Accentuation"/>
          <w:lang w:bidi="fr-FR"/>
        </w:rPr>
        <w:instrText xml:space="preserve"> DOCVARIABLE  MonthStart \@  yyyy   \* MERGEFORMAT </w:instrText>
      </w:r>
      <w:r w:rsidR="001D4E88">
        <w:rPr>
          <w:rStyle w:val="Accentuation"/>
          <w:lang w:bidi="fr-FR"/>
        </w:rPr>
        <w:fldChar w:fldCharType="separate"/>
      </w:r>
      <w:r w:rsidR="00C60C27">
        <w:rPr>
          <w:rStyle w:val="Accentuation"/>
          <w:lang w:bidi="fr-FR"/>
        </w:rPr>
        <w:t>2018</w:t>
      </w:r>
      <w:r w:rsidR="001D4E88">
        <w:rPr>
          <w:rStyle w:val="Accentuation"/>
          <w:lang w:bidi="fr-FR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Tableau de disposition de calendrier"/>
      </w:tblPr>
      <w:tblGrid>
        <w:gridCol w:w="1483"/>
        <w:gridCol w:w="1482"/>
        <w:gridCol w:w="1482"/>
        <w:gridCol w:w="1484"/>
        <w:gridCol w:w="1482"/>
        <w:gridCol w:w="1482"/>
        <w:gridCol w:w="1484"/>
      </w:tblGrid>
      <w:tr w:rsidR="006951BA" w14:paraId="016B4C3A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7D7E1B7" w14:textId="77777777" w:rsidR="006951BA" w:rsidRDefault="001D4E88">
            <w:pPr>
              <w:pStyle w:val="Jour"/>
            </w:pPr>
            <w:r>
              <w:rPr>
                <w:lang w:bidi="fr-FR"/>
              </w:rPr>
              <w:t>LUN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3FFB1647" w14:textId="613437A6" w:rsidR="006951BA" w:rsidRDefault="001D4E88">
            <w:pPr>
              <w:pStyle w:val="Jour"/>
            </w:pPr>
            <w:r>
              <w:rPr>
                <w:lang w:bidi="fr-FR"/>
              </w:rPr>
              <w:t>MAR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E9271BE" w14:textId="19A3EE27" w:rsidR="006951BA" w:rsidRDefault="004023BF">
            <w:pPr>
              <w:pStyle w:val="Jour"/>
            </w:pPr>
            <w:r>
              <w:rPr>
                <w:noProof/>
                <w:lang w:bidi="fr-FR"/>
              </w:rPr>
              <w:drawing>
                <wp:anchor distT="0" distB="0" distL="114300" distR="114300" simplePos="0" relativeHeight="251659264" behindDoc="0" locked="0" layoutInCell="1" allowOverlap="1" wp14:anchorId="03935954" wp14:editId="5FD26CC5">
                  <wp:simplePos x="0" y="0"/>
                  <wp:positionH relativeFrom="column">
                    <wp:posOffset>462</wp:posOffset>
                  </wp:positionH>
                  <wp:positionV relativeFrom="paragraph">
                    <wp:posOffset>404</wp:posOffset>
                  </wp:positionV>
                  <wp:extent cx="3316605" cy="152146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movie::/Users/wx/Music/Music/Media.localized/Music/Unknown Artist/Unknown Album/Record (online-voice-recorder.com) WILLIAM XU.mp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605" cy="152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4E88">
              <w:rPr>
                <w:lang w:bidi="fr-FR"/>
              </w:rPr>
              <w:t>MER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3225897" w14:textId="07D338B3" w:rsidR="006951BA" w:rsidRDefault="00D45097">
            <w:pPr>
              <w:pStyle w:val="Jour"/>
            </w:pPr>
            <w:r>
              <w:rPr>
                <w:lang w:bidi="fr-FR"/>
              </w:rPr>
              <w:t>g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7AD9F81" w14:textId="77777777" w:rsidR="006951BA" w:rsidRDefault="001D4E88">
            <w:pPr>
              <w:pStyle w:val="Jour"/>
            </w:pPr>
            <w:r>
              <w:rPr>
                <w:lang w:bidi="fr-FR"/>
              </w:rPr>
              <w:t>VEN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ACCDB13" w14:textId="77777777" w:rsidR="006951BA" w:rsidRDefault="001D4E88">
            <w:pPr>
              <w:pStyle w:val="Jour"/>
            </w:pPr>
            <w:r>
              <w:rPr>
                <w:lang w:bidi="fr-FR"/>
              </w:rPr>
              <w:t>SAM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FFD3F1F" w14:textId="77777777" w:rsidR="006951BA" w:rsidRDefault="001D4E88">
            <w:pPr>
              <w:pStyle w:val="Jour"/>
            </w:pPr>
            <w:r>
              <w:rPr>
                <w:lang w:bidi="fr-FR"/>
              </w:rPr>
              <w:t>DIM</w:t>
            </w:r>
          </w:p>
        </w:tc>
      </w:tr>
      <w:tr w:rsidR="006951BA" w14:paraId="4DBFD7E2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C57F6E2" w14:textId="77777777" w:rsidR="006951BA" w:rsidRPr="001D4E88" w:rsidRDefault="001D4E88" w:rsidP="00B5771C">
            <w:pPr>
              <w:pStyle w:val="Date"/>
              <w:rPr>
                <w:noProof/>
              </w:rPr>
            </w:pP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IF </w:instrText>
            </w: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DocVariable MonthStart \@ dddd </w:instrText>
            </w:r>
            <w:r w:rsidRPr="001D4E88">
              <w:rPr>
                <w:noProof/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lundi</w:instrText>
            </w:r>
            <w:r w:rsidRPr="001D4E88">
              <w:rPr>
                <w:noProof/>
                <w:lang w:bidi="fr-FR"/>
              </w:rPr>
              <w:fldChar w:fldCharType="end"/>
            </w:r>
            <w:r w:rsidRPr="001D4E88">
              <w:rPr>
                <w:noProof/>
                <w:lang w:bidi="fr-FR"/>
              </w:rPr>
              <w:instrText xml:space="preserve"> = “</w:instrText>
            </w:r>
            <w:r w:rsidR="00B5771C">
              <w:rPr>
                <w:noProof/>
                <w:lang w:bidi="fr-FR"/>
              </w:rPr>
              <w:instrText>l</w:instrText>
            </w:r>
            <w:r w:rsidR="00ED1CC3" w:rsidRPr="00ED1CC3">
              <w:rPr>
                <w:noProof/>
                <w:lang w:bidi="fr-FR"/>
              </w:rPr>
              <w:instrText>undi</w:instrText>
            </w:r>
            <w:r w:rsidRPr="001D4E88">
              <w:rPr>
                <w:noProof/>
                <w:lang w:bidi="fr-FR"/>
              </w:rPr>
              <w:instrText>" 1 ""\# 0#</w:instrText>
            </w:r>
            <w:r w:rsidRPr="001D4E88">
              <w:rPr>
                <w:noProof/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01</w:t>
            </w:r>
            <w:r w:rsidRPr="001D4E88">
              <w:rPr>
                <w:noProof/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25A6FD38" w14:textId="77777777" w:rsidR="006951BA" w:rsidRDefault="001D4E88" w:rsidP="00B5771C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lundi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</w:instrText>
            </w:r>
            <w:r w:rsidR="00B5771C">
              <w:rPr>
                <w:lang w:bidi="fr-FR"/>
              </w:rPr>
              <w:instrText>m</w:instrText>
            </w:r>
            <w:r w:rsidR="00ED1CC3" w:rsidRPr="00ED1CC3">
              <w:rPr>
                <w:lang w:bidi="fr-FR"/>
              </w:rPr>
              <w:instrText>ardi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=A2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=A2+1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2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02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24D0668" w14:textId="77777777" w:rsidR="006951BA" w:rsidRDefault="001D4E88" w:rsidP="00B5771C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lundi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</w:instrText>
            </w:r>
            <w:r w:rsidR="00B5771C">
              <w:rPr>
                <w:lang w:bidi="fr-FR"/>
              </w:rPr>
              <w:instrText>m</w:instrText>
            </w:r>
            <w:r w:rsidR="00ED1CC3" w:rsidRPr="00ED1CC3">
              <w:rPr>
                <w:lang w:bidi="fr-FR"/>
              </w:rPr>
              <w:instrText>ercredi</w:instrText>
            </w:r>
            <w:r>
              <w:rPr>
                <w:lang w:bidi="fr-FR"/>
              </w:rPr>
              <w:instrText xml:space="preserve">" 01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=B2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=B2+1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03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2FFB7054" w14:textId="77777777" w:rsidR="006951BA" w:rsidRDefault="001D4E88" w:rsidP="00B5771C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lundi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“</w:instrText>
            </w:r>
            <w:r w:rsidR="00B5771C">
              <w:rPr>
                <w:lang w:bidi="fr-FR"/>
              </w:rPr>
              <w:instrText>j</w:instrText>
            </w:r>
            <w:r w:rsidR="00ED1CC3" w:rsidRPr="00ED1CC3">
              <w:rPr>
                <w:lang w:bidi="fr-FR"/>
              </w:rPr>
              <w:instrText>eudi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=C2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3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=C2+1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04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5C110C9C" w14:textId="77777777" w:rsidR="006951BA" w:rsidRDefault="001D4E88" w:rsidP="00B5771C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MonthStart \@ dddd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lundi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= “</w:instrText>
            </w:r>
            <w:r w:rsidR="00B5771C">
              <w:rPr>
                <w:lang w:bidi="fr-FR"/>
              </w:rPr>
              <w:instrText>v</w:instrText>
            </w:r>
            <w:r w:rsidR="00ED1CC3" w:rsidRPr="00ED1CC3">
              <w:rPr>
                <w:lang w:bidi="fr-FR"/>
              </w:rPr>
              <w:instrText>endredi</w:instrText>
            </w:r>
            <w:r>
              <w:rPr>
                <w:lang w:bidi="fr-FR"/>
              </w:rPr>
              <w:instrText xml:space="preserve">" 1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=D2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4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&lt;&gt; 0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=D2+1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5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5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05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51DA6D0" w14:textId="77777777" w:rsidR="006951BA" w:rsidRPr="001D4E88" w:rsidRDefault="001D4E88" w:rsidP="00ED1CC3">
            <w:pPr>
              <w:pStyle w:val="Date"/>
              <w:rPr>
                <w:rStyle w:val="Accentuation"/>
                <w:noProof/>
              </w:rPr>
            </w:pP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IF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DocVariable MonthStart \@ dddd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 w:rsidR="00C60C27">
              <w:rPr>
                <w:rStyle w:val="Accentuation"/>
                <w:noProof/>
                <w:lang w:bidi="fr-FR"/>
              </w:rPr>
              <w:instrText>lundi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= “</w:instrText>
            </w:r>
            <w:r w:rsidR="00ED1CC3" w:rsidRPr="00ED1CC3">
              <w:rPr>
                <w:rStyle w:val="Accentuation"/>
                <w:noProof/>
                <w:lang w:bidi="fr-FR"/>
              </w:rPr>
              <w:instrText>samedi</w:instrText>
            </w:r>
            <w:r w:rsidRPr="001D4E88">
              <w:rPr>
                <w:rStyle w:val="Accentuation"/>
                <w:noProof/>
                <w:lang w:bidi="fr-FR"/>
              </w:rPr>
              <w:instrText xml:space="preserve">" 1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IF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=E2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5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&lt;&gt; 0 </w:instrText>
            </w:r>
            <w:r w:rsidRPr="001D4E88">
              <w:rPr>
                <w:rStyle w:val="Accentuation"/>
                <w:noProof/>
                <w:lang w:bidi="fr-FR"/>
              </w:rPr>
              <w:fldChar w:fldCharType="begin"/>
            </w:r>
            <w:r w:rsidRPr="001D4E88">
              <w:rPr>
                <w:rStyle w:val="Accentuation"/>
                <w:noProof/>
                <w:lang w:bidi="fr-FR"/>
              </w:rPr>
              <w:instrText xml:space="preserve"> =E2+1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6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 xml:space="preserve"> "" 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 w:rsidR="00C60C27">
              <w:rPr>
                <w:rStyle w:val="Accentuation"/>
                <w:noProof/>
                <w:lang w:bidi="fr-FR"/>
              </w:rPr>
              <w:instrText>6</w:instrTex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  <w:r w:rsidRPr="001D4E88">
              <w:rPr>
                <w:rStyle w:val="Accentuation"/>
                <w:noProof/>
                <w:lang w:bidi="fr-FR"/>
              </w:rPr>
              <w:instrText>\# 0#</w:instrText>
            </w:r>
            <w:r w:rsidRPr="001D4E88">
              <w:rPr>
                <w:rStyle w:val="Accentuation"/>
                <w:noProof/>
                <w:lang w:bidi="fr-FR"/>
              </w:rPr>
              <w:fldChar w:fldCharType="separate"/>
            </w:r>
            <w:r w:rsidR="00C60C27">
              <w:rPr>
                <w:rStyle w:val="Accentuation"/>
                <w:noProof/>
                <w:lang w:bidi="fr-FR"/>
              </w:rPr>
              <w:t>06</w:t>
            </w:r>
            <w:r w:rsidRPr="001D4E88">
              <w:rPr>
                <w:rStyle w:val="Accentuation"/>
                <w:noProof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2D95252C" w14:textId="77777777" w:rsidR="006951BA" w:rsidRDefault="001D4E88" w:rsidP="00ED1CC3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DocVariable MonthStart \@ dddd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C60C27">
              <w:rPr>
                <w:rStyle w:val="Accentuation"/>
                <w:lang w:bidi="fr-FR"/>
              </w:rPr>
              <w:instrText>lundi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= “</w:instrText>
            </w:r>
            <w:r w:rsidR="00ED1CC3" w:rsidRPr="00ED1CC3">
              <w:rPr>
                <w:rStyle w:val="Accentuation"/>
                <w:lang w:bidi="fr-FR"/>
              </w:rPr>
              <w:instrText>dimanche</w:instrText>
            </w:r>
            <w:r>
              <w:rPr>
                <w:rStyle w:val="Accentuation"/>
                <w:lang w:bidi="fr-FR"/>
              </w:rPr>
              <w:instrText xml:space="preserve">" 1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=F2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6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&lt;&gt; 0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=F2+1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7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""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C60C27">
              <w:rPr>
                <w:rStyle w:val="Accentuation"/>
                <w:noProof/>
                <w:lang w:bidi="fr-FR"/>
              </w:rPr>
              <w:instrText>7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>\# 0#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C60C27">
              <w:rPr>
                <w:rStyle w:val="Accentuation"/>
                <w:noProof/>
                <w:lang w:bidi="fr-FR"/>
              </w:rPr>
              <w:t>07</w: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6951BA" w14:paraId="32FE92F7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3C9DD34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2380782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84C41E" w14:textId="58646A10" w:rsidR="006951BA" w:rsidRDefault="00B16B38">
            <w:hyperlink r:id="rId8" w:history="1">
              <w:r w:rsidR="00F037B3" w:rsidRPr="00F037B3">
                <w:rPr>
                  <w:rStyle w:val="Lienhypertexte"/>
                </w:rPr>
                <w:t xml:space="preserve">test </w:t>
              </w:r>
              <w:proofErr w:type="spellStart"/>
              <w:r w:rsidR="00F037B3" w:rsidRPr="00F037B3">
                <w:rPr>
                  <w:rStyle w:val="Lienhypertexte"/>
                </w:rPr>
                <w:t>aa</w:t>
              </w:r>
              <w:proofErr w:type="spellEnd"/>
            </w:hyperlink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2648E17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6ABD502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9178098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5AD4361" w14:textId="77777777" w:rsidR="006951BA" w:rsidRDefault="006951BA"/>
        </w:tc>
      </w:tr>
      <w:tr w:rsidR="006951BA" w14:paraId="2BCABB97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58E671" w14:textId="77777777" w:rsidR="006951BA" w:rsidRPr="001D4E88" w:rsidRDefault="001D4E88">
            <w:pPr>
              <w:pStyle w:val="Date"/>
              <w:rPr>
                <w:noProof/>
              </w:rPr>
            </w:pPr>
            <w:r w:rsidRPr="001D4E88">
              <w:rPr>
                <w:noProof/>
                <w:lang w:bidi="fr-FR"/>
              </w:rPr>
              <w:fldChar w:fldCharType="begin"/>
            </w:r>
            <w:r w:rsidRPr="001D4E88">
              <w:rPr>
                <w:noProof/>
                <w:lang w:bidi="fr-FR"/>
              </w:rPr>
              <w:instrText xml:space="preserve"> =G2+1\# 0# </w:instrText>
            </w:r>
            <w:r w:rsidRPr="001D4E88">
              <w:rPr>
                <w:noProof/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08</w:t>
            </w:r>
            <w:r w:rsidRPr="001D4E88">
              <w:rPr>
                <w:noProof/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C8D7FA6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=A4+1 \# 0#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09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66F438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=B4+1\#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10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7B3FE47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=C4+1 \# 0#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11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F2EE665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=D4+1 \# 0#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12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549B384" w14:textId="77777777" w:rsidR="006951BA" w:rsidRPr="001D4E88" w:rsidRDefault="001D4E88">
            <w:pPr>
              <w:pStyle w:val="Date"/>
              <w:rPr>
                <w:rStyle w:val="Accentuation"/>
              </w:rPr>
            </w:pP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=E4+1\# 0#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13</w:t>
            </w:r>
            <w:r w:rsidRPr="001D4E88">
              <w:rPr>
                <w:rStyle w:val="Accentuation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778AE7D" w14:textId="77777777" w:rsidR="006951BA" w:rsidRDefault="001D4E88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=F4+1\# 0#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14</w: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6951BA" w14:paraId="20139C56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8B62F4" w14:textId="77777777" w:rsidR="006951BA" w:rsidRDefault="006951BA"/>
        </w:tc>
        <w:sdt>
          <w:sdtPr>
            <w:id w:val="333194189"/>
            <w:placeholder>
              <w:docPart w:val="ABF49EA208F6384B80B7F7A6E89733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14:paraId="4D5FEEFA" w14:textId="77777777" w:rsidR="006951BA" w:rsidRDefault="001D4E88">
                <w:r>
                  <w:rPr>
                    <w:noProof/>
                    <w:lang w:bidi="fr-FR"/>
                  </w:rPr>
                  <w:t>Cliquez ici pour remplacer le texte.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5FB978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75B29D5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F607FF6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419C0F4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B0C4081" w14:textId="77777777" w:rsidR="006951BA" w:rsidRDefault="006951BA"/>
        </w:tc>
      </w:tr>
      <w:tr w:rsidR="006951BA" w14:paraId="2B846F66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B61524E" w14:textId="77777777" w:rsidR="006951BA" w:rsidRPr="001D4E88" w:rsidRDefault="001D4E88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=G4+1\# 0# 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15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F9F439D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=A6+1\#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16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BF1D09A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=B6+1\#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17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6DC735E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=C6+1\#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18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242CBAC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=D6+1 \# 0#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19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78C35F6" w14:textId="77777777" w:rsidR="006951BA" w:rsidRPr="001D4E88" w:rsidRDefault="001D4E88">
            <w:pPr>
              <w:pStyle w:val="Date"/>
              <w:rPr>
                <w:rStyle w:val="Accentuation"/>
              </w:rPr>
            </w:pP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=E6+1\# 0#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20</w:t>
            </w:r>
            <w:r w:rsidRPr="001D4E88">
              <w:rPr>
                <w:rStyle w:val="Accentuation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8FF0C37" w14:textId="77777777" w:rsidR="006951BA" w:rsidRDefault="001D4E88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=F6+1\# 0#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21</w: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6951BA" w14:paraId="10F03F5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2B27898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3C91F35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5BF12BD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E3EB85E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733FAF0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02EAEB7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9F1810B" w14:textId="77777777" w:rsidR="006951BA" w:rsidRDefault="006951BA"/>
        </w:tc>
      </w:tr>
      <w:tr w:rsidR="006951BA" w14:paraId="63F4FC70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B9C25E" w14:textId="77777777" w:rsidR="006951BA" w:rsidRPr="001D4E88" w:rsidRDefault="001D4E88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=G6+1\# 0# 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22</w: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06275FA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=A8+1\#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23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C54CBF6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=B8+1\#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24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C219BE6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=C8+1\#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25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0668007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=D8+1\# 0#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t>26</w: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74A4C3B" w14:textId="77777777" w:rsidR="006951BA" w:rsidRPr="001D4E88" w:rsidRDefault="001D4E88">
            <w:pPr>
              <w:pStyle w:val="Date"/>
              <w:rPr>
                <w:rStyle w:val="Accentuation"/>
              </w:rPr>
            </w:pPr>
            <w:r w:rsidRPr="001D4E88">
              <w:rPr>
                <w:rStyle w:val="Accentuation"/>
                <w:lang w:bidi="fr-FR"/>
              </w:rPr>
              <w:fldChar w:fldCharType="begin"/>
            </w:r>
            <w:r w:rsidRPr="001D4E88">
              <w:rPr>
                <w:rStyle w:val="Accentuation"/>
                <w:lang w:bidi="fr-FR"/>
              </w:rPr>
              <w:instrText xml:space="preserve"> =E8+1\# 0# </w:instrText>
            </w:r>
            <w:r w:rsidRPr="001D4E88"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27</w:t>
            </w:r>
            <w:r w:rsidRPr="001D4E88">
              <w:rPr>
                <w:rStyle w:val="Accentuation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85B5C68" w14:textId="77777777" w:rsidR="006951BA" w:rsidRDefault="001D4E88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=F8+1\# 0#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t>28</w: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6951BA" w14:paraId="799EE3CA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8853BDD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566BB2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06E6069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756054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2FD5B98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CAFB156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B32DEEC" w14:textId="77777777" w:rsidR="006951BA" w:rsidRDefault="006951BA"/>
        </w:tc>
      </w:tr>
      <w:tr w:rsidR="006951BA" w14:paraId="2C366740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F95B757" w14:textId="0D9A70BB" w:rsidR="006951BA" w:rsidRPr="001D4E88" w:rsidRDefault="001D4E88">
            <w:pPr>
              <w:pStyle w:val="Date"/>
            </w:pPr>
            <w:r w:rsidRPr="001D4E88">
              <w:rPr>
                <w:lang w:bidi="fr-FR"/>
              </w:rPr>
              <w:lastRenderedPageBreak/>
              <w:fldChar w:fldCharType="begin"/>
            </w:r>
            <w:r w:rsidRPr="001D4E88">
              <w:rPr>
                <w:lang w:bidi="fr-FR"/>
              </w:rPr>
              <w:instrText xml:space="preserve">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28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= 0,""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 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28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&lt;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DocVariable MonthEnd \@ d </w:instrText>
            </w:r>
            <w:r w:rsidRPr="001D4E88"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31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=G8+1 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29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"" </w:instrText>
            </w:r>
            <w:r w:rsidRPr="001D4E88"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29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>\# 0#</w:instrText>
            </w:r>
            <w:r w:rsidRPr="001D4E88"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29</w:t>
            </w:r>
            <w:r w:rsidRPr="001D4E88">
              <w:rPr>
                <w:lang w:bidi="fr-FR"/>
              </w:rPr>
              <w:fldChar w:fldCharType="end"/>
            </w:r>
            <w:hyperlink r:id="rId9" w:history="1">
              <w:r w:rsidR="000F3C51" w:rsidRPr="000F3C51">
                <w:rPr>
                  <w:rStyle w:val="Lienhypertexte"/>
                  <w:lang w:bidi="fr-FR"/>
                </w:rPr>
                <w:t>argent facile</w:t>
              </w:r>
            </w:hyperlink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DA7614C" w14:textId="5C1889F2" w:rsidR="006951BA" w:rsidRDefault="000F3C51" w:rsidP="000F3C51">
            <w:pPr>
              <w:pStyle w:val="Date"/>
              <w:ind w:right="360"/>
            </w:pPr>
            <w:r w:rsidRPr="000F3C51">
              <w:rPr>
                <w:lang w:bidi="fr-FR"/>
              </w:rPr>
              <w:t>https://learning.esiea.fr/login/index.php</w: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IF </w:instrTex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 =A10</w:instrText>
            </w:r>
            <w:r w:rsid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29</w:instrText>
            </w:r>
            <w:r w:rsidR="001D4E88">
              <w:rPr>
                <w:lang w:bidi="fr-FR"/>
              </w:rPr>
              <w:fldChar w:fldCharType="end"/>
            </w:r>
            <w:r w:rsidR="001D4E88">
              <w:rPr>
                <w:lang w:bidi="fr-FR"/>
              </w:rPr>
              <w:instrText xml:space="preserve"> = 0,"" </w:instrTex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 IF </w:instrTex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 =A10 </w:instrText>
            </w:r>
            <w:r w:rsid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29</w:instrText>
            </w:r>
            <w:r w:rsidR="001D4E88">
              <w:rPr>
                <w:lang w:bidi="fr-FR"/>
              </w:rPr>
              <w:fldChar w:fldCharType="end"/>
            </w:r>
            <w:r w:rsidR="001D4E88">
              <w:rPr>
                <w:lang w:bidi="fr-FR"/>
              </w:rPr>
              <w:instrText xml:space="preserve">  &lt; </w:instrTex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 DocVariable MonthEnd \@ d </w:instrText>
            </w:r>
            <w:r w:rsidR="001D4E88"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31</w:instrText>
            </w:r>
            <w:r w:rsidR="001D4E88">
              <w:rPr>
                <w:lang w:bidi="fr-FR"/>
              </w:rPr>
              <w:fldChar w:fldCharType="end"/>
            </w:r>
            <w:r w:rsidR="001D4E88">
              <w:rPr>
                <w:lang w:bidi="fr-FR"/>
              </w:rPr>
              <w:instrText xml:space="preserve">  </w:instrText>
            </w:r>
            <w:r w:rsidR="001D4E88">
              <w:rPr>
                <w:lang w:bidi="fr-FR"/>
              </w:rPr>
              <w:fldChar w:fldCharType="begin"/>
            </w:r>
            <w:r w:rsidR="001D4E88">
              <w:rPr>
                <w:lang w:bidi="fr-FR"/>
              </w:rPr>
              <w:instrText xml:space="preserve"> =A10+1 </w:instrText>
            </w:r>
            <w:r w:rsid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30</w:instrText>
            </w:r>
            <w:r w:rsidR="001D4E88">
              <w:rPr>
                <w:lang w:bidi="fr-FR"/>
              </w:rPr>
              <w:fldChar w:fldCharType="end"/>
            </w:r>
            <w:r w:rsidR="001D4E88">
              <w:rPr>
                <w:lang w:bidi="fr-FR"/>
              </w:rPr>
              <w:instrText xml:space="preserve"> "" </w:instrText>
            </w:r>
            <w:r w:rsidR="001D4E88"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instrText>30</w:instrText>
            </w:r>
            <w:r w:rsidR="001D4E88">
              <w:rPr>
                <w:lang w:bidi="fr-FR"/>
              </w:rPr>
              <w:fldChar w:fldCharType="end"/>
            </w:r>
            <w:r w:rsidR="001D4E88">
              <w:rPr>
                <w:lang w:bidi="fr-FR"/>
              </w:rPr>
              <w:instrText>\# 0#</w:instrText>
            </w:r>
            <w:r w:rsidR="001D4E88">
              <w:rPr>
                <w:lang w:bidi="fr-FR"/>
              </w:rPr>
              <w:fldChar w:fldCharType="separate"/>
            </w:r>
            <w:r w:rsidR="00C60C27">
              <w:rPr>
                <w:noProof/>
                <w:lang w:bidi="fr-FR"/>
              </w:rPr>
              <w:t>30</w:t>
            </w:r>
            <w:r w:rsid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94C482B" w14:textId="0EFC3E79" w:rsidR="006951BA" w:rsidRDefault="00626CEA" w:rsidP="000F3C51">
            <w:pPr>
              <w:pStyle w:val="Date"/>
              <w:ind w:right="180"/>
            </w:pPr>
            <w:proofErr w:type="spellStart"/>
            <w:proofErr w:type="gramStart"/>
            <w:r>
              <w:rPr>
                <w:lang w:bidi="fr-FR"/>
              </w:rPr>
              <w:t>jhghhgjhjhj</w:t>
            </w:r>
            <w:proofErr w:type="spellEnd"/>
            <w:proofErr w:type="gramEnd"/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E79963A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 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 w:rsidR="00C60C27"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=C10+1 </w:instrText>
            </w:r>
            <w:r>
              <w:rPr>
                <w:lang w:bidi="fr-FR"/>
              </w:rPr>
              <w:fldChar w:fldCharType="separate"/>
            </w:r>
            <w:r w:rsidR="00720120">
              <w:rPr>
                <w:noProof/>
                <w:lang w:bidi="fr-FR"/>
              </w:rPr>
              <w:instrText>28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9850B89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 </w:instrText>
            </w:r>
            <w:r>
              <w:rPr>
                <w:lang w:bidi="fr-FR"/>
              </w:rPr>
              <w:fldChar w:fldCharType="separate"/>
            </w:r>
            <w:r w:rsidR="00720120">
              <w:rPr>
                <w:noProof/>
                <w:lang w:bidi="fr-FR"/>
              </w:rPr>
              <w:instrText>28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 w:rsidR="00720120">
              <w:rPr>
                <w:lang w:bidi="fr-FR"/>
              </w:rPr>
              <w:instrText>30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=D10+1 </w:instrText>
            </w:r>
            <w:r>
              <w:rPr>
                <w:lang w:bidi="fr-FR"/>
              </w:rPr>
              <w:fldChar w:fldCharType="separate"/>
            </w:r>
            <w:r w:rsidR="00720120">
              <w:rPr>
                <w:noProof/>
                <w:lang w:bidi="fr-FR"/>
              </w:rPr>
              <w:instrText>29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720120">
              <w:rPr>
                <w:noProof/>
                <w:lang w:bidi="fr-FR"/>
              </w:rPr>
              <w:instrText>29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0183FCA" w14:textId="0A8027BF" w:rsidR="006951BA" w:rsidRPr="001D4E88" w:rsidRDefault="00F037B3">
            <w:pPr>
              <w:pStyle w:val="Date"/>
              <w:rPr>
                <w:rStyle w:val="Accentuation"/>
              </w:rPr>
            </w:pPr>
            <w:r w:rsidRPr="00F037B3">
              <w:rPr>
                <w:rStyle w:val="Accentuation"/>
                <w:lang w:bidi="fr-FR"/>
              </w:rPr>
              <w:t>https://github.com/Knupwx/test-de-macro/blob/main/ca_doit_marcher.dotm</w: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IF </w:instrTex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 =E10</w:instrText>
            </w:r>
            <w:r w:rsidR="001D4E88" w:rsidRPr="001D4E88"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0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  <w:r w:rsidR="001D4E88" w:rsidRPr="001D4E88">
              <w:rPr>
                <w:rStyle w:val="Accentuation"/>
                <w:lang w:bidi="fr-FR"/>
              </w:rPr>
              <w:instrText xml:space="preserve"> = 0,"" </w:instrTex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 IF </w:instrTex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 =E10 </w:instrText>
            </w:r>
            <w:r w:rsidR="001D4E88" w:rsidRPr="001D4E88"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noProof/>
                <w:lang w:bidi="fr-FR"/>
              </w:rPr>
              <w:instrText>29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  <w:r w:rsidR="001D4E88" w:rsidRPr="001D4E88">
              <w:rPr>
                <w:rStyle w:val="Accentuation"/>
                <w:lang w:bidi="fr-FR"/>
              </w:rPr>
              <w:instrText xml:space="preserve">  &lt; </w:instrTex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 DocVariable MonthEnd \@ d </w:instrText>
            </w:r>
            <w:r w:rsidR="001D4E88" w:rsidRPr="001D4E88"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lang w:bidi="fr-FR"/>
              </w:rPr>
              <w:instrText>30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  <w:r w:rsidR="001D4E88" w:rsidRPr="001D4E88">
              <w:rPr>
                <w:rStyle w:val="Accentuation"/>
                <w:lang w:bidi="fr-FR"/>
              </w:rPr>
              <w:instrText xml:space="preserve">  </w:instrText>
            </w:r>
            <w:r w:rsidR="001D4E88" w:rsidRPr="001D4E88">
              <w:rPr>
                <w:rStyle w:val="Accentuation"/>
                <w:lang w:bidi="fr-FR"/>
              </w:rPr>
              <w:fldChar w:fldCharType="begin"/>
            </w:r>
            <w:r w:rsidR="001D4E88" w:rsidRPr="001D4E88">
              <w:rPr>
                <w:rStyle w:val="Accentuation"/>
                <w:lang w:bidi="fr-FR"/>
              </w:rPr>
              <w:instrText xml:space="preserve"> =E10+1 </w:instrText>
            </w:r>
            <w:r w:rsidR="001D4E88" w:rsidRPr="001D4E88"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noProof/>
                <w:lang w:bidi="fr-FR"/>
              </w:rPr>
              <w:instrText>30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  <w:r w:rsidR="001D4E88" w:rsidRPr="001D4E88">
              <w:rPr>
                <w:rStyle w:val="Accentuation"/>
                <w:lang w:bidi="fr-FR"/>
              </w:rPr>
              <w:instrText xml:space="preserve"> "" </w:instrText>
            </w:r>
            <w:r w:rsidR="001D4E88" w:rsidRPr="001D4E88"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noProof/>
                <w:lang w:bidi="fr-FR"/>
              </w:rPr>
              <w:instrText>30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  <w:r w:rsidR="001D4E88" w:rsidRPr="001D4E88">
              <w:rPr>
                <w:rStyle w:val="Accentuation"/>
                <w:lang w:bidi="fr-FR"/>
              </w:rPr>
              <w:instrText>\# 0#</w:instrText>
            </w:r>
            <w:r w:rsidR="001D4E88" w:rsidRPr="001D4E88">
              <w:rPr>
                <w:rStyle w:val="Accentuation"/>
                <w:lang w:bidi="fr-F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D540AFD" w14:textId="77777777" w:rsidR="006951BA" w:rsidRDefault="001D4E88">
            <w:pPr>
              <w:pStyle w:val="Date"/>
              <w:rPr>
                <w:rStyle w:val="Accentuation"/>
              </w:rPr>
            </w:pP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9A618B">
              <w:rPr>
                <w:rStyle w:val="Accentuation"/>
                <w:noProof/>
                <w:lang w:bidi="fr-FR"/>
              </w:rPr>
              <w:instrText>0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= 0,""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IF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noProof/>
                <w:lang w:bidi="fr-FR"/>
              </w:rPr>
              <w:instrText>30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 &lt;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DocVariable MonthEnd \@ d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720120">
              <w:rPr>
                <w:rStyle w:val="Accentuation"/>
                <w:lang w:bidi="fr-FR"/>
              </w:rPr>
              <w:instrText>30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 </w:instrText>
            </w:r>
            <w:r>
              <w:rPr>
                <w:rStyle w:val="Accentuation"/>
                <w:lang w:bidi="fr-FR"/>
              </w:rPr>
              <w:fldChar w:fldCharType="begin"/>
            </w:r>
            <w:r>
              <w:rPr>
                <w:rStyle w:val="Accentuation"/>
                <w:lang w:bidi="fr-FR"/>
              </w:rPr>
              <w:instrText xml:space="preserve"> =F10+1 </w:instrText>
            </w:r>
            <w:r>
              <w:rPr>
                <w:rStyle w:val="Accentuation"/>
                <w:lang w:bidi="fr-FR"/>
              </w:rPr>
              <w:fldChar w:fldCharType="separate"/>
            </w:r>
            <w:r w:rsidR="00AD77E9">
              <w:rPr>
                <w:rStyle w:val="Accentuation"/>
                <w:noProof/>
                <w:lang w:bidi="fr-FR"/>
              </w:rPr>
              <w:instrText>29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 xml:space="preserve"> "" </w:instrText>
            </w:r>
            <w:r>
              <w:rPr>
                <w:rStyle w:val="Accentuation"/>
                <w:lang w:bidi="fr-FR"/>
              </w:rPr>
              <w:fldChar w:fldCharType="end"/>
            </w:r>
            <w:r>
              <w:rPr>
                <w:rStyle w:val="Accentuation"/>
                <w:lang w:bidi="fr-FR"/>
              </w:rPr>
              <w:instrText>\# 0#</w:instrText>
            </w:r>
            <w:r>
              <w:rPr>
                <w:rStyle w:val="Accentuation"/>
                <w:lang w:bidi="fr-FR"/>
              </w:rPr>
              <w:fldChar w:fldCharType="end"/>
            </w:r>
          </w:p>
        </w:tc>
      </w:tr>
      <w:tr w:rsidR="006951BA" w14:paraId="291CB622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E23C5D6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D69766F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1F17C68" w14:textId="3169A5D6" w:rsidR="006951BA" w:rsidRDefault="00B16B38">
            <w:hyperlink r:id="rId10" w:history="1">
              <w:r w:rsidR="000F3C51" w:rsidRPr="000F3C51">
                <w:rPr>
                  <w:rStyle w:val="Lienhypertexte"/>
                </w:rPr>
                <w:t>https://learning.esiea.fr/login/index.php</w:t>
              </w:r>
            </w:hyperlink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83E73D4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EEE61E2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A2DFB16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106489E" w14:textId="77777777" w:rsidR="006951BA" w:rsidRDefault="006951BA"/>
        </w:tc>
      </w:tr>
      <w:tr w:rsidR="006951BA" w14:paraId="0D880731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D83FCEF" w14:textId="77777777" w:rsidR="006951BA" w:rsidRPr="001D4E88" w:rsidRDefault="001D4E88">
            <w:pPr>
              <w:pStyle w:val="Date"/>
            </w:pP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</w:instrText>
            </w:r>
            <w:r w:rsidRPr="001D4E88"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0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= 0,""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IF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 </w:instrText>
            </w:r>
            <w:r w:rsidRPr="001D4E88"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29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&lt;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DocVariable MonthEnd \@ d </w:instrText>
            </w:r>
            <w:r w:rsidRPr="001D4E88">
              <w:rPr>
                <w:lang w:bidi="fr-FR"/>
              </w:rPr>
              <w:fldChar w:fldCharType="separate"/>
            </w:r>
            <w:r w:rsidR="00AD77E9">
              <w:rPr>
                <w:lang w:bidi="fr-FR"/>
              </w:rPr>
              <w:instrText>31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 </w:instrText>
            </w:r>
            <w:r w:rsidRPr="001D4E88">
              <w:rPr>
                <w:lang w:bidi="fr-FR"/>
              </w:rPr>
              <w:fldChar w:fldCharType="begin"/>
            </w:r>
            <w:r w:rsidRPr="001D4E88">
              <w:rPr>
                <w:lang w:bidi="fr-FR"/>
              </w:rPr>
              <w:instrText xml:space="preserve"> =G10+1 </w:instrText>
            </w:r>
            <w:r w:rsidRPr="001D4E88"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30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 xml:space="preserve"> "" </w:instrText>
            </w:r>
            <w:r w:rsidRPr="001D4E88"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30</w:instrText>
            </w:r>
            <w:r w:rsidRPr="001D4E88">
              <w:rPr>
                <w:lang w:bidi="fr-FR"/>
              </w:rPr>
              <w:fldChar w:fldCharType="end"/>
            </w:r>
            <w:r w:rsidRPr="001D4E88">
              <w:rPr>
                <w:lang w:bidi="fr-FR"/>
              </w:rPr>
              <w:instrText>\# 0#</w:instrText>
            </w:r>
            <w:r w:rsidRPr="001D4E88"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B8B3AB5" w14:textId="77777777" w:rsidR="006951BA" w:rsidRDefault="001D4E88">
            <w:pPr>
              <w:pStyle w:val="Date"/>
            </w:pP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</w:instrText>
            </w:r>
            <w:r>
              <w:rPr>
                <w:lang w:bidi="fr-FR"/>
              </w:rPr>
              <w:fldChar w:fldCharType="separate"/>
            </w:r>
            <w:r w:rsidR="009A618B">
              <w:rPr>
                <w:noProof/>
                <w:lang w:bidi="fr-FR"/>
              </w:rPr>
              <w:instrText>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= 0,""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IF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 </w:instrText>
            </w:r>
            <w:r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30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&lt;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DocVariable MonthEnd \@ d </w:instrText>
            </w:r>
            <w:r>
              <w:rPr>
                <w:lang w:bidi="fr-FR"/>
              </w:rPr>
              <w:fldChar w:fldCharType="separate"/>
            </w:r>
            <w:r w:rsidR="00AD77E9">
              <w:rPr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 </w:instrText>
            </w:r>
            <w:r>
              <w:rPr>
                <w:lang w:bidi="fr-FR"/>
              </w:rPr>
              <w:fldChar w:fldCharType="begin"/>
            </w:r>
            <w:r>
              <w:rPr>
                <w:lang w:bidi="fr-FR"/>
              </w:rPr>
              <w:instrText xml:space="preserve"> =A12+1 </w:instrText>
            </w:r>
            <w:r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 xml:space="preserve"> "" </w:instrText>
            </w:r>
            <w:r>
              <w:rPr>
                <w:lang w:bidi="fr-FR"/>
              </w:rPr>
              <w:fldChar w:fldCharType="separate"/>
            </w:r>
            <w:r w:rsidR="00AD77E9">
              <w:rPr>
                <w:noProof/>
                <w:lang w:bidi="fr-FR"/>
              </w:rPr>
              <w:instrText>31</w:instrText>
            </w:r>
            <w:r>
              <w:rPr>
                <w:lang w:bidi="fr-FR"/>
              </w:rPr>
              <w:fldChar w:fldCharType="end"/>
            </w:r>
            <w:r>
              <w:rPr>
                <w:lang w:bidi="fr-FR"/>
              </w:rPr>
              <w:instrText>\# 0#</w:instrText>
            </w:r>
            <w:r>
              <w:rPr>
                <w:lang w:bidi="fr-F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7582273" w14:textId="77777777" w:rsidR="006951BA" w:rsidRDefault="006951BA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5B2E5072" w14:textId="77777777" w:rsidR="006951BA" w:rsidRDefault="006951BA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AD107DF" w14:textId="77777777" w:rsidR="006951BA" w:rsidRDefault="006951BA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027C369" w14:textId="77777777" w:rsidR="006951BA" w:rsidRPr="001D4E88" w:rsidRDefault="006951BA">
            <w:pPr>
              <w:pStyle w:val="Date"/>
              <w:rPr>
                <w:rStyle w:val="Accentuation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0808555" w14:textId="77777777" w:rsidR="006951BA" w:rsidRDefault="006951BA">
            <w:pPr>
              <w:pStyle w:val="Date"/>
              <w:rPr>
                <w:rStyle w:val="Accentuation"/>
              </w:rPr>
            </w:pPr>
          </w:p>
        </w:tc>
      </w:tr>
      <w:tr w:rsidR="006951BA" w14:paraId="36776F28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6889946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16CEE4B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FE813F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1CBC1AE" w14:textId="77777777" w:rsidR="006951BA" w:rsidRDefault="006951BA"/>
          <w:p w14:paraId="22DE7D28" w14:textId="77777777" w:rsidR="00F037B3" w:rsidRDefault="00F037B3"/>
          <w:p w14:paraId="2261722B" w14:textId="77777777" w:rsidR="00F037B3" w:rsidRDefault="00F037B3"/>
          <w:p w14:paraId="50B12B19" w14:textId="4C743D53" w:rsidR="00F037B3" w:rsidRDefault="00F037B3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7CF366C" w14:textId="77777777" w:rsidR="006951BA" w:rsidRDefault="006951BA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367ACFF" w14:textId="77777777" w:rsidR="006951BA" w:rsidRDefault="006951BA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B646B5B" w14:textId="77777777" w:rsidR="006951BA" w:rsidRDefault="006951BA"/>
        </w:tc>
      </w:tr>
    </w:tbl>
    <w:p w14:paraId="1EF016FE" w14:textId="77777777" w:rsidR="006951BA" w:rsidRDefault="006951BA">
      <w:pPr>
        <w:rPr>
          <w:sz w:val="16"/>
          <w:szCs w:val="16"/>
        </w:rPr>
      </w:pPr>
    </w:p>
    <w:sectPr w:rsidR="006951BA" w:rsidSect="00A9291D">
      <w:pgSz w:w="11906" w:h="16838" w:code="9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D4DDD" w14:textId="77777777" w:rsidR="00B16B38" w:rsidRDefault="00B16B38">
      <w:pPr>
        <w:spacing w:after="0" w:line="240" w:lineRule="auto"/>
      </w:pPr>
      <w:r>
        <w:separator/>
      </w:r>
    </w:p>
  </w:endnote>
  <w:endnote w:type="continuationSeparator" w:id="0">
    <w:p w14:paraId="3A67687D" w14:textId="77777777" w:rsidR="00B16B38" w:rsidRDefault="00B1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EB19" w14:textId="77777777" w:rsidR="00B16B38" w:rsidRDefault="00B16B38">
      <w:pPr>
        <w:spacing w:after="0" w:line="240" w:lineRule="auto"/>
      </w:pPr>
      <w:r>
        <w:separator/>
      </w:r>
    </w:p>
  </w:footnote>
  <w:footnote w:type="continuationSeparator" w:id="0">
    <w:p w14:paraId="2486D6A3" w14:textId="77777777" w:rsidR="00B16B38" w:rsidRDefault="00B16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1/01/2018"/>
    <w:docVar w:name="MonthStart" w:val="01/01/2018"/>
  </w:docVars>
  <w:rsids>
    <w:rsidRoot w:val="00C60C27"/>
    <w:rsid w:val="000C3937"/>
    <w:rsid w:val="000F3C51"/>
    <w:rsid w:val="00176BE8"/>
    <w:rsid w:val="00181E12"/>
    <w:rsid w:val="001D4E88"/>
    <w:rsid w:val="001E4F75"/>
    <w:rsid w:val="00220B56"/>
    <w:rsid w:val="003232B9"/>
    <w:rsid w:val="003D6A10"/>
    <w:rsid w:val="004023BF"/>
    <w:rsid w:val="00407A89"/>
    <w:rsid w:val="004E2A6D"/>
    <w:rsid w:val="00582FE4"/>
    <w:rsid w:val="005847A2"/>
    <w:rsid w:val="00587C4F"/>
    <w:rsid w:val="00626CEA"/>
    <w:rsid w:val="006951BA"/>
    <w:rsid w:val="00720120"/>
    <w:rsid w:val="007333FB"/>
    <w:rsid w:val="007C320D"/>
    <w:rsid w:val="00816A4F"/>
    <w:rsid w:val="00872995"/>
    <w:rsid w:val="00873EC4"/>
    <w:rsid w:val="00945CFA"/>
    <w:rsid w:val="009A618B"/>
    <w:rsid w:val="00A25312"/>
    <w:rsid w:val="00A46D0B"/>
    <w:rsid w:val="00A57596"/>
    <w:rsid w:val="00A9291D"/>
    <w:rsid w:val="00AD0FFF"/>
    <w:rsid w:val="00AD77E9"/>
    <w:rsid w:val="00B16B38"/>
    <w:rsid w:val="00B5771C"/>
    <w:rsid w:val="00BA2A2F"/>
    <w:rsid w:val="00C60C27"/>
    <w:rsid w:val="00C84C3D"/>
    <w:rsid w:val="00D3235F"/>
    <w:rsid w:val="00D45097"/>
    <w:rsid w:val="00D64717"/>
    <w:rsid w:val="00D90DF9"/>
    <w:rsid w:val="00DC0AB2"/>
    <w:rsid w:val="00E31242"/>
    <w:rsid w:val="00E76CCB"/>
    <w:rsid w:val="00ED1CC3"/>
    <w:rsid w:val="00F037B3"/>
    <w:rsid w:val="00F44876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6438E1"/>
  <w15:docId w15:val="{A59E253F-2B39-5748-85BD-0BD2E798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fr-FR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ur">
    <w:name w:val="Jour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is">
    <w:name w:val="Mois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232F34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C5882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28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32F34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Date">
    <w:name w:val="Date"/>
    <w:basedOn w:val="Normal"/>
    <w:link w:val="DateC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ccentuation">
    <w:name w:val="Emphasis"/>
    <w:basedOn w:val="Policepardfaut"/>
    <w:uiPriority w:val="20"/>
    <w:unhideWhenUsed/>
    <w:qFormat/>
    <w:rPr>
      <w:color w:val="936520" w:themeColor="accent1" w:themeShade="BF"/>
    </w:rPr>
  </w:style>
  <w:style w:type="character" w:customStyle="1" w:styleId="DateCar">
    <w:name w:val="Date Car"/>
    <w:basedOn w:val="Policepardfaut"/>
    <w:link w:val="Date"/>
    <w:uiPriority w:val="3"/>
    <w:rPr>
      <w:b/>
      <w:sz w:val="3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Lienhypertexte">
    <w:name w:val="Hyperlink"/>
    <w:basedOn w:val="Policepardfaut"/>
    <w:uiPriority w:val="99"/>
    <w:unhideWhenUsed/>
    <w:rsid w:val="000F3C51"/>
    <w:rPr>
      <w:color w:val="2BB0B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3C5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3C51"/>
    <w:rPr>
      <w:color w:val="B569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ilinuxtutorials.com/eviloffi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ing.esiea.fr/logi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tsreader.com/f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x/Library/Containers/com.microsoft.Word/Data/Library/Application%20Support/Microsoft/Office/16.0/DTS/fr-FR%7bB40A3043-43C7-0B4B-A386-86E2B8A5F3B8%7d/%7bEC7693D6-7A95-FE41-B70C-29CEBF6B04DA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F49EA208F6384B80B7F7A6E8973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0F95DF-FFF9-2341-ABDD-2833F3D739B0}"/>
      </w:docPartPr>
      <w:docPartBody>
        <w:p w:rsidR="00A317A5" w:rsidRDefault="001B3A34">
          <w:pPr>
            <w:pStyle w:val="ABF49EA208F6384B80B7F7A6E89733AC"/>
          </w:pPr>
          <w:r>
            <w:rPr>
              <w:noProof/>
              <w:lang w:bidi="fr-FR"/>
            </w:rPr>
            <w:t>Cliquez ici pour remplacer le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34"/>
    <w:rsid w:val="0005789F"/>
    <w:rsid w:val="001B3A34"/>
    <w:rsid w:val="001F6DAE"/>
    <w:rsid w:val="004C5AF8"/>
    <w:rsid w:val="00A2452F"/>
    <w:rsid w:val="00A317A5"/>
    <w:rsid w:val="00B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BF49EA208F6384B80B7F7A6E89733AC">
    <w:name w:val="ABF49EA208F6384B80B7F7A6E8973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FB0236-CF09-4926-8FA5-E36E366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{EC7693D6-7A95-FE41-B70C-29CEBF6B04DA}tf16382964.dotm</Template>
  <TotalTime>3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 William</cp:lastModifiedBy>
  <cp:revision>5</cp:revision>
  <dcterms:created xsi:type="dcterms:W3CDTF">2022-02-09T20:34:00Z</dcterms:created>
  <dcterms:modified xsi:type="dcterms:W3CDTF">2022-02-09T20:41:00Z</dcterms:modified>
</cp:coreProperties>
</file>