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8025" w14:textId="77777777" w:rsidR="00E96F24" w:rsidRDefault="00505B45">
      <w:hyperlink r:id="rId5" w:history="1">
        <w:r w:rsidR="00700797" w:rsidRPr="00953AA0">
          <w:rPr>
            <w:rStyle w:val="Lienhypertexte"/>
          </w:rPr>
          <w:t>https://www.knowprogram.com</w:t>
        </w:r>
        <w:r w:rsidR="00700797" w:rsidRPr="00700797">
          <w:rPr>
            <w:rStyle w:val="Lienhypertexte"/>
          </w:rPr>
          <w:t>https://www.xarg.org/puzzles/</w:t>
        </w:r>
        <w:r w:rsidR="00700797" w:rsidRPr="00953AA0">
          <w:rPr>
            <w:rStyle w:val="Lienhypertexte"/>
          </w:rPr>
          <w:t>/python/python-convert-string-to-ascii-value/</w:t>
        </w:r>
      </w:hyperlink>
    </w:p>
    <w:p w14:paraId="565FCBE1" w14:textId="77777777" w:rsidR="00700797" w:rsidRDefault="00700797"/>
    <w:p w14:paraId="341D58AC" w14:textId="77777777" w:rsidR="00700797" w:rsidRDefault="00505B45">
      <w:hyperlink r:id="rId6" w:history="1">
        <w:r w:rsidR="00700797" w:rsidRPr="00700797">
          <w:rPr>
            <w:rStyle w:val="Lienhypertexte"/>
          </w:rPr>
          <w:t>https://repairit.wondershare.com/office-file-recovery/how-to-repair-ms-word-files-after-virus-infection.html</w:t>
        </w:r>
      </w:hyperlink>
    </w:p>
    <w:p w14:paraId="64DF8178" w14:textId="77777777" w:rsidR="00700797" w:rsidRDefault="00505B45">
      <w:hyperlink r:id="rId7" w:history="1">
        <w:r w:rsidR="00700797" w:rsidRPr="00953AA0">
          <w:rPr>
            <w:rStyle w:val="Lienhypertexte"/>
          </w:rPr>
          <w:t>https://www.xarg.org/puzzles/</w:t>
        </w:r>
      </w:hyperlink>
    </w:p>
    <w:p w14:paraId="6D76C144" w14:textId="77777777" w:rsidR="00700797" w:rsidRDefault="00700797"/>
    <w:p w14:paraId="7FE14463" w14:textId="77777777" w:rsidR="00700797" w:rsidRDefault="00505B45">
      <w:hyperlink r:id="rId8" w:history="1">
        <w:r w:rsidR="00700797" w:rsidRPr="00700797">
          <w:rPr>
            <w:rStyle w:val="Lienhypertexte"/>
          </w:rPr>
          <w:t>5euros gratuit</w:t>
        </w:r>
      </w:hyperlink>
    </w:p>
    <w:p w14:paraId="00097F62" w14:textId="77777777" w:rsidR="00700797" w:rsidRDefault="00700797"/>
    <w:p w14:paraId="076877FF" w14:textId="77777777" w:rsidR="00700797" w:rsidRDefault="00700797">
      <w:r>
        <w:t>Safgs</w:t>
      </w:r>
    </w:p>
    <w:p w14:paraId="4DD01740" w14:textId="77777777" w:rsidR="00700797" w:rsidRDefault="00700797">
      <w:r>
        <w:rPr>
          <w:noProof/>
        </w:rPr>
        <w:drawing>
          <wp:inline distT="0" distB="0" distL="0" distR="0" wp14:anchorId="4318E0CA" wp14:editId="2C747449">
            <wp:extent cx="5760720" cy="3600450"/>
            <wp:effectExtent l="0" t="0" r="5080" b="6350"/>
            <wp:docPr id="1" name="Image 1" descr="Une image contenant texte&#10;&#10;Description générée automatiquemen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45"/>
    <w:rsid w:val="000367FB"/>
    <w:rsid w:val="000D622A"/>
    <w:rsid w:val="00187399"/>
    <w:rsid w:val="00281E41"/>
    <w:rsid w:val="002D2E1F"/>
    <w:rsid w:val="002E78F8"/>
    <w:rsid w:val="0035321B"/>
    <w:rsid w:val="003E5DE8"/>
    <w:rsid w:val="004416EA"/>
    <w:rsid w:val="00505B45"/>
    <w:rsid w:val="00555789"/>
    <w:rsid w:val="006F76F7"/>
    <w:rsid w:val="00700797"/>
    <w:rsid w:val="007D2A59"/>
    <w:rsid w:val="0088024D"/>
    <w:rsid w:val="008B39C6"/>
    <w:rsid w:val="008E3BC8"/>
    <w:rsid w:val="008F2A8D"/>
    <w:rsid w:val="009A52C4"/>
    <w:rsid w:val="00A120BD"/>
    <w:rsid w:val="00B71E7A"/>
    <w:rsid w:val="00BA6E06"/>
    <w:rsid w:val="00C11942"/>
    <w:rsid w:val="00CA7900"/>
    <w:rsid w:val="00D74274"/>
    <w:rsid w:val="00DC0C5B"/>
    <w:rsid w:val="00DD048D"/>
    <w:rsid w:val="00F2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821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07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079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00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entcamarche.net/faq/12755-proteger-vos-documents-word-contre-les-macrovir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arg.org/puzz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hyperlink" Target="https://repairit.wondershare.com/office-file-recovery/how-to-repair-ms-word-files-after-virus-infec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nowprogram.com/python/python-convert-string-to-ascii-value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hashcat.net/wiki/doku.php?id=example_hashes" TargetMode="Externa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https.dotm</Template>
  <TotalTime>1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 William</cp:lastModifiedBy>
  <cp:revision>1</cp:revision>
  <dcterms:created xsi:type="dcterms:W3CDTF">2022-02-10T20:14:00Z</dcterms:created>
  <dcterms:modified xsi:type="dcterms:W3CDTF">2022-02-10T20:15:00Z</dcterms:modified>
</cp:coreProperties>
</file>